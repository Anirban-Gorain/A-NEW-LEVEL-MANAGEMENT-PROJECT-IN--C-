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ED" w:rsidRPr="00250EED" w:rsidRDefault="00250EED" w:rsidP="00250EED">
      <w:pPr>
        <w:jc w:val="center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-135094</wp:posOffset>
                </wp:positionH>
                <wp:positionV relativeFrom="paragraph">
                  <wp:posOffset>250190</wp:posOffset>
                </wp:positionV>
                <wp:extent cx="6325737" cy="0"/>
                <wp:effectExtent l="0" t="0" r="374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57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B9F54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5pt,19.7pt" to="487.4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" strokecolor="#00b050"/>
            </w:pict>
          </mc:Fallback>
        </mc:AlternateContent>
      </w:r>
      <w:r w:rsidRPr="00250EE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t xml:space="preserve">“STUDENT MANAGEMENT </w:t>
      </w:r>
      <w:bookmarkStart w:id="0" w:name="_GoBack"/>
      <w:bookmarkEnd w:id="0"/>
      <w:r w:rsidRPr="00250EE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t xml:space="preserve">PROJECT” by </w:t>
      </w:r>
      <w:r w:rsidRPr="0000544C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t>Anirban Gorain</w:t>
      </w:r>
    </w:p>
    <w:p w:rsidR="00250EED" w:rsidRPr="00250EED" w:rsidRDefault="00250EED" w:rsidP="00250EED">
      <w:pPr>
        <w:jc w:val="center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 w:rsidRPr="00250EED">
        <w:rPr>
          <w:rStyle w:val="Heading6Char"/>
        </w:rPr>
        <w:t>Starting-Date of steps is 12/5/2020 During the lockdown period &amp; the ending date is 15/5/2020</w:t>
      </w:r>
      <w:r w:rsidRPr="00250EE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t>.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-126839</wp:posOffset>
                </wp:positionH>
                <wp:positionV relativeFrom="paragraph">
                  <wp:posOffset>194310</wp:posOffset>
                </wp:positionV>
                <wp:extent cx="1746914" cy="0"/>
                <wp:effectExtent l="0" t="0" r="2476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9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164DA" id="Straight Connector 2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pt,15.3pt" to="127.5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" strokecolor="#00b050"/>
            </w:pict>
          </mc:Fallback>
        </mc:AlternateContent>
      </w:r>
      <w:r w:rsid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-::AGENDA OF THE PROJECT::-</w:t>
      </w:r>
    </w:p>
    <w:p w:rsidR="00F03ABC" w:rsidRDefault="00F03ABC" w:rsidP="00250EED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41588" wp14:editId="137AACD2">
                <wp:simplePos x="0" y="0"/>
                <wp:positionH relativeFrom="margin">
                  <wp:posOffset>-38637</wp:posOffset>
                </wp:positionH>
                <wp:positionV relativeFrom="paragraph">
                  <wp:posOffset>288979</wp:posOffset>
                </wp:positionV>
                <wp:extent cx="5789054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90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3E076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05pt,22.75pt" to="452.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" strokecolor="#00b050">
                <w10:wrap anchorx="margin"/>
              </v:line>
            </w:pict>
          </mc:Fallback>
        </mc:AlternateContent>
      </w:r>
      <w:r>
        <w:rPr>
          <w:rFonts w:eastAsiaTheme="majorEastAsia" w:cstheme="minorHAnsi"/>
          <w:b/>
          <w:bCs/>
          <w:noProof/>
          <w:color w:val="00B050"/>
          <w:sz w:val="28"/>
          <w:szCs w:val="28"/>
        </w:rPr>
        <w:t xml:space="preserve">When the </w:t>
      </w:r>
      <w:r w:rsidR="003109B0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Software</w:t>
      </w:r>
      <w:r w:rsidRPr="00F03ABC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 xml:space="preserve"> will be apper on the output screen</w:t>
      </w:r>
      <w:r>
        <w:rPr>
          <w:rFonts w:eastAsiaTheme="majorEastAsia" w:cstheme="minorHAnsi"/>
          <w:b/>
          <w:bCs/>
          <w:noProof/>
          <w:color w:val="00B050"/>
          <w:sz w:val="28"/>
          <w:szCs w:val="28"/>
        </w:rPr>
        <w:t xml:space="preserve"> on the time will be </w:t>
      </w:r>
      <w:r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↓</w:t>
      </w:r>
    </w:p>
    <w:p w:rsidR="00F03ABC" w:rsidRDefault="00F03ABC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 w:rsid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Show this three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options:</w:t>
      </w:r>
    </w:p>
    <w:p w:rsidR="00F22EEA" w:rsidRDefault="00ED2DD2" w:rsidP="00ED2DD2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>1</w:t>
      </w:r>
      <w:r w:rsidRPr="00ED2DD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  <w:vertAlign w:val="superscript"/>
        </w:rPr>
        <w:t>st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  <w:vertAlign w:val="superscript"/>
        </w:rPr>
        <w:t xml:space="preserve">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Sign-up</w:t>
      </w:r>
    </w:p>
    <w:p w:rsidR="006E01A0" w:rsidRPr="006E01A0" w:rsidRDefault="006E01A0" w:rsidP="00ED2DD2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ab/>
      </w:r>
      <w:r w:rsidRP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1</w:t>
      </w:r>
      <w:r w:rsidRP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  <w:vertAlign w:val="superscript"/>
        </w:rPr>
        <w:t>st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  <w:vertAlign w:val="superscript"/>
        </w:rPr>
        <w:t xml:space="preserve"> 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Update-Signed-Up informations.</w:t>
      </w:r>
    </w:p>
    <w:p w:rsidR="00ED2DD2" w:rsidRPr="00ED2DD2" w:rsidRDefault="00ED2DD2" w:rsidP="00ED2DD2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ab/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2</w:t>
      </w:r>
      <w:r w:rsidRPr="00ED2DD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  <w:vertAlign w:val="superscript"/>
        </w:rPr>
        <w:t>st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  <w:r w:rsidR="007723D8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Log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-in</w:t>
      </w:r>
    </w:p>
    <w:p w:rsidR="00ED2DD2" w:rsidRDefault="00ED2DD2" w:rsidP="00ED2DD2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D42677" wp14:editId="53D481CA">
                <wp:simplePos x="0" y="0"/>
                <wp:positionH relativeFrom="margin">
                  <wp:posOffset>437515</wp:posOffset>
                </wp:positionH>
                <wp:positionV relativeFrom="paragraph">
                  <wp:posOffset>247104</wp:posOffset>
                </wp:positionV>
                <wp:extent cx="4159876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D6A59" id="Straight Connector 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45pt,19.45pt" to="36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" strokecolor="#00b050">
                <w10:wrap anchorx="margin"/>
              </v:line>
            </w:pict>
          </mc:Fallback>
        </mc:AlternateConten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="003F3472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the Sign</w:t>
      </w:r>
      <w:r w:rsidR="006E01A0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ed</w:t>
      </w:r>
      <w:r w:rsidR="003F3472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-up</w:t>
      </w:r>
      <w:r w:rsidRPr="00ED2DD2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 xml:space="preserve"> will be selected on the time will be</w:t>
      </w:r>
      <w:r w:rsidRPr="00ED2DD2">
        <w:rPr>
          <w:rFonts w:eastAsiaTheme="majorEastAsia" w:cstheme="minorHAnsi"/>
          <w:bCs/>
          <w:noProof/>
          <w:color w:val="00B050"/>
          <w:sz w:val="28"/>
          <w:szCs w:val="28"/>
        </w:rPr>
        <w:t xml:space="preserve"> </w:t>
      </w:r>
      <w:r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↓</w:t>
      </w:r>
    </w:p>
    <w:p w:rsidR="00ED2DD2" w:rsidRDefault="003F3472" w:rsidP="00ED2DD2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234625" wp14:editId="5446BA41">
                <wp:simplePos x="0" y="0"/>
                <wp:positionH relativeFrom="margin">
                  <wp:posOffset>766292</wp:posOffset>
                </wp:positionH>
                <wp:positionV relativeFrom="paragraph">
                  <wp:posOffset>230058</wp:posOffset>
                </wp:positionV>
                <wp:extent cx="5016321" cy="0"/>
                <wp:effectExtent l="0" t="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32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ACAD3" id="Straight Connector 1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35pt,18.1pt" to="455.3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" strokecolor="#00b050">
                <w10:wrap anchorx="margin"/>
              </v:line>
            </w:pict>
          </mc:Fallback>
        </mc:AlternateContent>
      </w:r>
      <w:r w:rsidR="00ED2DD2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ab/>
      </w:r>
      <w:r>
        <w:rPr>
          <w:rFonts w:eastAsiaTheme="majorEastAsia" w:cstheme="minorHAnsi"/>
          <w:b/>
          <w:bCs/>
          <w:noProof/>
          <w:color w:val="00B050"/>
          <w:sz w:val="28"/>
          <w:szCs w:val="28"/>
        </w:rPr>
        <w:tab/>
        <w:t xml:space="preserve">If Sign-up data already exists on the time will be </w:t>
      </w:r>
      <w:r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↓</w:t>
      </w:r>
    </w:p>
    <w:p w:rsidR="004C2E9E" w:rsidRDefault="004C2E9E" w:rsidP="00ED2DD2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/>
          <w:bCs/>
          <w:noProof/>
          <w:color w:val="00B050"/>
          <w:sz w:val="28"/>
          <w:szCs w:val="28"/>
        </w:rPr>
        <w:tab/>
      </w:r>
      <w:r>
        <w:rPr>
          <w:rFonts w:eastAsiaTheme="majorEastAsia" w:cstheme="minorHAnsi"/>
          <w:b/>
          <w:bCs/>
          <w:noProof/>
          <w:color w:val="00B050"/>
          <w:sz w:val="28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Show that, Already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Sign</w:t>
      </w:r>
      <w:r w:rsidR="003109B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ed</w:t>
      </w:r>
      <w:r w:rsidR="006E01A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-up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,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You have this two follwign options.</w:t>
      </w:r>
    </w:p>
    <w:p w:rsidR="004C2E9E" w:rsidRDefault="004C2E9E" w:rsidP="00ED2DD2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>1</w:t>
      </w:r>
      <w:r w:rsidRPr="004C2E9E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  <w:vertAlign w:val="superscript"/>
        </w:rPr>
        <w:t>st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  <w:vertAlign w:val="superscript"/>
        </w:rPr>
        <w:t xml:space="preserve"> </w:t>
      </w:r>
      <w:r w:rsidRPr="004C2E9E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:</w:t>
      </w:r>
      <w:r w:rsidR="006E01A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  <w:r w:rsidR="006E01A0" w:rsidRP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Delete</w:t>
      </w:r>
      <w:r w:rsidR="006E01A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existing signed-up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  <w:r w:rsidR="001A424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informations</w:t>
      </w:r>
      <w:r w:rsidRP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="0070440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and data</w:t>
      </w:r>
      <w:r w:rsidRP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then</w:t>
      </w:r>
      <w:r w:rsidR="006E01A0" w:rsidRP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="0070440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user</w:t>
      </w:r>
      <w:r w:rsidR="006E01A0" w:rsidRP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will</w:t>
      </w:r>
      <w:r w:rsidR="006E01A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get a new Sign-up.</w:t>
      </w:r>
      <w:r w:rsidR="006E01A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</w:p>
    <w:p w:rsidR="004C2E9E" w:rsidRPr="004C2E9E" w:rsidRDefault="004C2E9E" w:rsidP="00ED2DD2">
      <w:pPr>
        <w:rPr>
          <w:rFonts w:eastAsiaTheme="majorEastAsia" w:cstheme="minorHAnsi"/>
          <w:bCs/>
          <w:noProof/>
          <w:color w:val="00B050"/>
          <w:sz w:val="28"/>
          <w:szCs w:val="28"/>
        </w:rPr>
      </w:pP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ab/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ab/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ab/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2</w:t>
      </w:r>
      <w:r w:rsidRPr="004C2E9E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  <w:vertAlign w:val="superscript"/>
        </w:rPr>
        <w:t>st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  <w:vertAlign w:val="superscript"/>
        </w:rPr>
        <w:t xml:space="preserve"> </w:t>
      </w:r>
      <w:r w:rsidRPr="004C2E9E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  <w:vertAlign w:val="superscript"/>
        </w:rPr>
        <w:t>:</w:t>
      </w:r>
      <w:r w:rsidR="00D43D0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Go back to the Sign-in menu.</w:t>
      </w:r>
    </w:p>
    <w:p w:rsidR="003F3472" w:rsidRDefault="001C21CA" w:rsidP="003F3472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If user want to delete existing </w:t>
      </w:r>
      <w:r w:rsidR="003F3472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Sign-up </w:t>
      </w:r>
      <w:r w:rsidR="001A424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information</w:t>
      </w:r>
      <w:r w:rsid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then when user </w:t>
      </w:r>
      <w:r w:rsidR="003F3472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Sign</w:t>
      </w:r>
      <w:r w:rsidR="004C2E9E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ed</w:t>
      </w:r>
      <w:r w:rsidR="003F3472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-up </w:t>
      </w:r>
      <w:r w:rsid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first time some questions </w:t>
      </w:r>
      <w:r w:rsid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was </w:t>
      </w:r>
      <w:r w:rsid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asked to the user, Now again when user want to delete </w:t>
      </w:r>
      <w:r w:rsidR="003F3472" w:rsidRPr="003F3472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existing Sign</w:t>
      </w:r>
      <w:r w:rsidR="006E01A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ed</w:t>
      </w:r>
      <w:r w:rsidR="003F3472" w:rsidRPr="003F3472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-up data</w:t>
      </w:r>
      <w:r w:rsidR="003F3472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  <w:r w:rsid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asked all same questions if all the questions answers are </w:t>
      </w:r>
      <w:r w:rsidR="004C2E9E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correct</w:t>
      </w:r>
      <w:r w:rsid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the</w:t>
      </w:r>
      <w:r w:rsidR="004C2E9E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</w:t>
      </w:r>
      <w:r w:rsid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="003F3472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existing Sign-up </w:t>
      </w:r>
      <w:r w:rsidR="003F3472" w:rsidRP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data </w:t>
      </w:r>
      <w:r w:rsidR="0070440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and sored recod </w:t>
      </w:r>
      <w:r w:rsidR="003F3472" w:rsidRP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will be delete</w:t>
      </w:r>
      <w:r w:rsidR="004C2E9E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if delete sucessfully then </w:t>
      </w:r>
      <w:r w:rsidR="001A424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go</w:t>
      </w:r>
      <w:r w:rsidR="004C2E9E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to the </w:t>
      </w:r>
      <w:r w:rsidR="004C2E9E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Sign-up </w:t>
      </w:r>
      <w:r w:rsidR="004C2E9E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section</w:t>
      </w:r>
      <w:r w:rsidR="003F3472" w:rsidRPr="003F3472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.</w:t>
      </w:r>
    </w:p>
    <w:p w:rsidR="004C2E9E" w:rsidRPr="004C2E9E" w:rsidRDefault="004C2E9E" w:rsidP="003F3472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If user want to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Go-back </w:t>
      </w:r>
      <w:r w:rsidRPr="001A424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Sign-in</w:t>
      </w:r>
      <w:r w:rsidR="001A4247" w:rsidRPr="001A424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or Log-in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section the just Go back from the current position</w:t>
      </w:r>
      <w:r w:rsidR="00DB7478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to</w:t>
      </w:r>
      <w:r w:rsid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the </w:t>
      </w:r>
      <w:r w:rsidR="00DB7478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registration</w:t>
      </w:r>
      <w:r w:rsidR="006E01A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  <w:r w:rsid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section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.</w:t>
      </w:r>
    </w:p>
    <w:p w:rsidR="003109B0" w:rsidRDefault="003109B0" w:rsidP="003109B0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F1305D" wp14:editId="2ED92BFD">
                <wp:simplePos x="0" y="0"/>
                <wp:positionH relativeFrom="margin">
                  <wp:posOffset>801418</wp:posOffset>
                </wp:positionH>
                <wp:positionV relativeFrom="paragraph">
                  <wp:posOffset>251460</wp:posOffset>
                </wp:positionV>
                <wp:extent cx="4017708" cy="0"/>
                <wp:effectExtent l="0" t="0" r="209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7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5DEE9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1pt,19.8pt" to="379.4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" strokecolor="#00b050">
                <w10:wrap anchorx="margin"/>
              </v:line>
            </w:pict>
          </mc:Fallback>
        </mc:AlternateContent>
      </w:r>
      <w:r w:rsidR="001C21CA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>
        <w:rPr>
          <w:rFonts w:eastAsiaTheme="majorEastAsia" w:cstheme="minorHAnsi"/>
          <w:b/>
          <w:bCs/>
          <w:noProof/>
          <w:color w:val="00B050"/>
          <w:sz w:val="28"/>
          <w:szCs w:val="28"/>
        </w:rPr>
        <w:t xml:space="preserve">If Sign-up data don’t exists on the time will be </w:t>
      </w:r>
      <w:r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↓</w:t>
      </w:r>
    </w:p>
    <w:p w:rsidR="00F22EEA" w:rsidRDefault="003109B0" w:rsidP="007377B0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="006E01A0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Take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Uesr-name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And after encrypt store the encrypted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User-name.</w:t>
      </w:r>
    </w:p>
    <w:p w:rsidR="003109B0" w:rsidRDefault="003109B0" w:rsidP="007377B0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ab/>
      </w:r>
      <w:r w:rsidR="006E01A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Take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Password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And after encrypt store the encrypted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Password.</w:t>
      </w:r>
    </w:p>
    <w:p w:rsidR="006E01A0" w:rsidRDefault="003109B0" w:rsidP="006E01A0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ab/>
      </w:r>
      <w:r w:rsidR="006E01A0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One by one aske each of the security questions</w:t>
      </w:r>
      <w:r w:rsidR="001A424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answer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and store every answers on the database.</w:t>
      </w:r>
    </w:p>
    <w:p w:rsidR="006E01A0" w:rsidRDefault="00812007" w:rsidP="006E01A0">
      <w:pPr>
        <w:ind w:firstLine="720"/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A32EA0" wp14:editId="37409A26">
                <wp:simplePos x="0" y="0"/>
                <wp:positionH relativeFrom="margin">
                  <wp:posOffset>-76200</wp:posOffset>
                </wp:positionH>
                <wp:positionV relativeFrom="paragraph">
                  <wp:posOffset>463822</wp:posOffset>
                </wp:positionV>
                <wp:extent cx="914400" cy="10886"/>
                <wp:effectExtent l="0" t="0" r="19050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A1544" id="Straight Connector 1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36.5pt" to="66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" strokecolor="#00b050">
                <w10:wrap anchorx="margin"/>
              </v:line>
            </w:pict>
          </mc:Fallback>
        </mc:AlternateContent>
      </w:r>
      <w:r w:rsidR="006E01A0"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165BE" wp14:editId="1598E359">
                <wp:simplePos x="0" y="0"/>
                <wp:positionH relativeFrom="margin">
                  <wp:posOffset>348343</wp:posOffset>
                </wp:positionH>
                <wp:positionV relativeFrom="paragraph">
                  <wp:posOffset>213451</wp:posOffset>
                </wp:positionV>
                <wp:extent cx="5486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E9325" id="Straight Connector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45pt,16.8pt" to="459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" strokecolor="#00b050">
                <w10:wrap anchorx="margin"/>
              </v:line>
            </w:pict>
          </mc:Fallback>
        </mc:AlternateContent>
      </w:r>
      <w:r w:rsidR="006E01A0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 xml:space="preserve">When the </w:t>
      </w:r>
      <w:r w:rsidRPr="00812007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Update-Signed-Up informations</w:t>
      </w:r>
      <w:r w:rsidR="006E01A0" w:rsidRPr="00812007">
        <w:rPr>
          <w:rFonts w:eastAsiaTheme="majorEastAsia" w:cstheme="minorHAnsi"/>
          <w:b/>
          <w:bCs/>
          <w:noProof/>
          <w:color w:val="00B050"/>
          <w:sz w:val="40"/>
          <w:szCs w:val="28"/>
        </w:rPr>
        <w:t xml:space="preserve"> </w:t>
      </w:r>
      <w:r w:rsidR="006E01A0" w:rsidRPr="00ED2DD2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will be selected on the time will be</w:t>
      </w:r>
      <w:r w:rsidR="006E01A0" w:rsidRPr="00ED2DD2">
        <w:rPr>
          <w:rFonts w:eastAsiaTheme="majorEastAsia" w:cstheme="minorHAnsi"/>
          <w:bCs/>
          <w:noProof/>
          <w:color w:val="00B050"/>
          <w:sz w:val="28"/>
          <w:szCs w:val="28"/>
        </w:rPr>
        <w:t xml:space="preserve"> </w:t>
      </w:r>
      <w:r w:rsidR="006E01A0"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↓</w:t>
      </w:r>
    </w:p>
    <w:p w:rsidR="006E01A0" w:rsidRDefault="00812007" w:rsidP="00812007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When user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Signed-up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first time some questions was asked to the user, Now again when user want to update </w:t>
      </w:r>
      <w:r w:rsidRPr="003F3472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existing Sign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ed</w:t>
      </w:r>
      <w:r w:rsidRPr="003F3472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-up data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asked all same questions if all the questions answers are correct then update each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lastRenderedPageBreak/>
        <w:t xml:space="preserve">of the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Informations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one by one with asked questions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if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user want to skip any informat</w:t>
      </w:r>
      <w:r w:rsidR="001A424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ion to update then user will be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press </w:t>
      </w:r>
      <w:r w:rsidRPr="008120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  <w:r w:rsidRPr="008120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[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S </w:t>
      </w:r>
      <w:r w:rsidRPr="008120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for will be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skip</w:t>
      </w:r>
      <w:r w:rsidRPr="008120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.</w:t>
      </w:r>
    </w:p>
    <w:p w:rsidR="000D06DF" w:rsidRDefault="00812007" w:rsidP="000D06DF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 w:rsidR="001A424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After complete</w:t>
      </w:r>
      <w:r w:rsidR="00245B58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="001A424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g</w:t>
      </w:r>
      <w:r w:rsidR="00245B58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o to the sign in section.</w:t>
      </w:r>
    </w:p>
    <w:p w:rsidR="007723D8" w:rsidRDefault="007723D8" w:rsidP="007723D8">
      <w:pPr>
        <w:ind w:firstLine="720"/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B52576" wp14:editId="7B6B06E4">
                <wp:simplePos x="0" y="0"/>
                <wp:positionH relativeFrom="margin">
                  <wp:posOffset>348343</wp:posOffset>
                </wp:positionH>
                <wp:positionV relativeFrom="paragraph">
                  <wp:posOffset>213451</wp:posOffset>
                </wp:positionV>
                <wp:extent cx="54864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872CB" id="Straight Connector 1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45pt,16.8pt" to="459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" strokecolor="#00b050">
                <w10:wrap anchorx="margin"/>
              </v:line>
            </w:pict>
          </mc:Fallback>
        </mc:AlternateContent>
      </w:r>
      <w:r>
        <w:rPr>
          <w:rFonts w:eastAsiaTheme="majorEastAsia" w:cstheme="minorHAnsi"/>
          <w:b/>
          <w:bCs/>
          <w:noProof/>
          <w:color w:val="00B050"/>
          <w:sz w:val="28"/>
          <w:szCs w:val="28"/>
        </w:rPr>
        <w:t xml:space="preserve">When the Log-in </w:t>
      </w:r>
      <w:r w:rsidRPr="00ED2DD2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will be selected on the time will be</w:t>
      </w:r>
      <w:r w:rsidRPr="00ED2DD2">
        <w:rPr>
          <w:rFonts w:eastAsiaTheme="majorEastAsia" w:cstheme="minorHAnsi"/>
          <w:bCs/>
          <w:noProof/>
          <w:color w:val="00B050"/>
          <w:sz w:val="28"/>
          <w:szCs w:val="28"/>
        </w:rPr>
        <w:t xml:space="preserve"> </w:t>
      </w:r>
      <w:r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↓</w:t>
      </w:r>
    </w:p>
    <w:p w:rsidR="007723D8" w:rsidRDefault="007723D8" w:rsidP="00812007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Take the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User-</w:t>
      </w:r>
      <w:r w:rsidRPr="007723D8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name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 </w:t>
      </w:r>
      <w:r w:rsidRPr="007723D8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from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wich user want to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Log-in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and compare after decrypted stored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User-name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if both are same then go to the next step if both Are no</w:t>
      </w:r>
      <w:r w:rsidR="001A424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t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same then just show a eroor message and go to the </w:t>
      </w:r>
      <w:r w:rsidR="00DB7478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menu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screen.</w:t>
      </w:r>
    </w:p>
    <w:p w:rsidR="007723D8" w:rsidRDefault="007723D8" w:rsidP="007723D8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Take the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password </w:t>
      </w:r>
      <w:r w:rsidRPr="007723D8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from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wich user want to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Log-in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and compare after decrypted stored </w:t>
      </w:r>
      <w: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Password 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if both are same then Show all the options if both Are no same then just show a eroor message and go to the to the apper screen.</w:t>
      </w:r>
    </w:p>
    <w:p w:rsidR="000D06DF" w:rsidRDefault="000D06DF" w:rsidP="000D06DF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0FA3BF" wp14:editId="7709B372">
                <wp:simplePos x="0" y="0"/>
                <wp:positionH relativeFrom="column">
                  <wp:posOffset>-75063</wp:posOffset>
                </wp:positionH>
                <wp:positionV relativeFrom="paragraph">
                  <wp:posOffset>216734</wp:posOffset>
                </wp:positionV>
                <wp:extent cx="4251278" cy="6824"/>
                <wp:effectExtent l="0" t="0" r="3556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278" cy="682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44CB6" id="Straight Connector 2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17.05pt" to="328.8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" strokecolor="#00b050"/>
            </w:pict>
          </mc:Fallback>
        </mc:AlternateConten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The output screen will be showing these options ↓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Teacher. [</w:t>
      </w:r>
      <w:r w:rsidR="007C7BC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1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Student. [</w:t>
      </w:r>
      <w:r w:rsidR="007C7BC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2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Library. [</w:t>
      </w:r>
      <w:r w:rsidR="007C7BC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3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Lab. [</w:t>
      </w:r>
      <w:r w:rsidR="007C7BC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4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Study material shop. [</w:t>
      </w:r>
      <w:r w:rsidR="007C7BC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5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Canteen. [</w:t>
      </w:r>
      <w:r w:rsidR="007C7BC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6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Employees. [</w:t>
      </w:r>
      <w:r w:rsidR="007C7BC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7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Transport. [</w:t>
      </w:r>
      <w:r w:rsidR="007C7BC6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8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0D06DF" w:rsidRPr="00250EED" w:rsidRDefault="005D6C6A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Add-more.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Delete</w:t>
      </w:r>
      <w:r w:rsidR="005D6C6A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options with their record.</w:t>
      </w:r>
    </w:p>
    <w:p w:rsidR="000D06DF" w:rsidRPr="00250EED" w:rsidRDefault="000D06DF" w:rsidP="000D06DF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Show that, Enter Your choice: </w:t>
      </w:r>
    </w:p>
    <w:p w:rsidR="007723D8" w:rsidRPr="007723D8" w:rsidRDefault="000D06DF" w:rsidP="007723D8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According to the choice will process everything.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BAF31" wp14:editId="368C9F10">
                <wp:simplePos x="0" y="0"/>
                <wp:positionH relativeFrom="column">
                  <wp:posOffset>-75063</wp:posOffset>
                </wp:positionH>
                <wp:positionV relativeFrom="paragraph">
                  <wp:posOffset>237073</wp:posOffset>
                </wp:positionV>
                <wp:extent cx="5397690" cy="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6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541F4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18.65pt" to="419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" strokecolor="#00b050"/>
            </w:pict>
          </mc:Fallback>
        </mc:AlternateConten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="00250EED"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the user will choose the TEACHER option, On the time will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Heading about this field.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 how many records are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Press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 record, </w:t>
      </w:r>
      <w:r w:rsidRPr="00A27413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column,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with all the value of this column, 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="00DD2AA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teacher by name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update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</w:t>
      </w:r>
      <w:r w:rsidRPr="00A27413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M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main menu.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A border.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lastRenderedPageBreak/>
        <w:t>● Show, The row {</w:t>
      </w:r>
    </w:p>
    <w:p w:rsidR="00250EED" w:rsidRPr="00250EED" w:rsidRDefault="00250EED" w:rsidP="001359E5">
      <w:pPr>
        <w:ind w:left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ID, Teacher-Name, Teacher-Age, Date-of-birth, Phone-Number, Entry-Time, Exit-Time,  Own-Address, Living-Address, Salary, Salary-Status, Subjects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}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All the records which are present.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Enter Your choice: 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According to the choice will process everything.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BAF31" wp14:editId="368C9F10">
                <wp:simplePos x="0" y="0"/>
                <wp:positionH relativeFrom="column">
                  <wp:posOffset>-27297</wp:posOffset>
                </wp:positionH>
                <wp:positionV relativeFrom="paragraph">
                  <wp:posOffset>276234</wp:posOffset>
                </wp:positionV>
                <wp:extent cx="5431809" cy="0"/>
                <wp:effectExtent l="0" t="0" r="355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8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6B3AE" id="Straight Connector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21.75pt" to="425.5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" strokecolor="#00b050"/>
            </w:pict>
          </mc:Fallback>
        </mc:AlternateConten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="00250EED"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the user will choose the STUDENT option, On the time, will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Heading about this field.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List of all the classes (1 to 12).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Will give functionality to select a specific class.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Press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column,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with all the value of this column, 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student by </w:t>
      </w:r>
      <w:r w:rsidR="00DD2AA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name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update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M for the main menu.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A border.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 how many records are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The row {</w:t>
      </w:r>
    </w:p>
    <w:p w:rsidR="00250EED" w:rsidRPr="00250EED" w:rsidRDefault="00250EED" w:rsidP="00D76807">
      <w:pPr>
        <w:ind w:left="144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ID, Student Name, Age, Date-Of-Birth, Entry-Time, Exit-time, Fat</w:t>
      </w:r>
      <w:r w:rsidR="00D768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her-Fame, Parent-Phone-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Number, Address</w:t>
      </w:r>
      <w:r w:rsidR="00D768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Transport-Bill, Canteen-Bill, Study-Material-Bill, Total-Must-Be-Pay (All-Included)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}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All the records which are present of the selected class. 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Enter Your choice: 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According to the choice will process everything.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BAF31" wp14:editId="368C9F10">
                <wp:simplePos x="0" y="0"/>
                <wp:positionH relativeFrom="margin">
                  <wp:posOffset>-164152</wp:posOffset>
                </wp:positionH>
                <wp:positionV relativeFrom="paragraph">
                  <wp:posOffset>271145</wp:posOffset>
                </wp:positionV>
                <wp:extent cx="6224297" cy="6824"/>
                <wp:effectExtent l="0" t="0" r="2413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297" cy="682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A7D20" id="Straight Connector 2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95pt,21.35pt" to="477.1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" strokecolor="#00b050">
                <w10:wrap anchorx="margin"/>
              </v:line>
            </w:pict>
          </mc:Fallback>
        </mc:AlternateContent>
      </w:r>
      <w:r w:rsidR="00250EED"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the user will choose the LIBRARY option, On the time, will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Heading about this field.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Press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column,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with all the value of this column, 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book by </w:t>
      </w:r>
      <w:r w:rsidR="00DD2AA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name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 xml:space="preserve">F 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for finding the student or teacher by their id, 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update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M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main menu.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How many records are present over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lastRenderedPageBreak/>
        <w:t>● Show, A border.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The row {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            ID, Book-Name, Price, Quantity, Author, Current-Holders(Students &amp; Teachers)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}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All the records which are present.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Show, Enter Your choice: 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According to the choice will process everything.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BAF31" wp14:editId="368C9F10">
                <wp:simplePos x="0" y="0"/>
                <wp:positionH relativeFrom="column">
                  <wp:posOffset>-180492</wp:posOffset>
                </wp:positionH>
                <wp:positionV relativeFrom="paragraph">
                  <wp:posOffset>266700</wp:posOffset>
                </wp:positionV>
                <wp:extent cx="5657669" cy="6350"/>
                <wp:effectExtent l="0" t="0" r="19685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669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C81A0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21pt" to="431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" strokecolor="#00b050"/>
            </w:pict>
          </mc:Fallback>
        </mc:AlternateContent>
      </w:r>
      <w:r w:rsidR="00250EED"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the user will choose the LAB option, On the time will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Heading about this field.</w:t>
      </w:r>
      <w:r w:rsidR="001359E5"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w:t xml:space="preserve"> 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● Compute laboratory. [Prees C for computer lab]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● Science laboratory. [Prees S for computer lab]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● Add a laboratory. [Prees </w:t>
      </w:r>
      <w:r w:rsidR="00D768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A for adding a laboratory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● Delete a laboratory with records.</w:t>
      </w:r>
      <w:r w:rsidR="00D76807" w:rsidRPr="00D768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="00D76807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[Prees </w:t>
      </w:r>
      <w:r w:rsidR="00D768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D for delete a laboratory</w:t>
      </w:r>
      <w:r w:rsidR="00D76807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]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E98C2" wp14:editId="6D2714F4">
                <wp:simplePos x="0" y="0"/>
                <wp:positionH relativeFrom="column">
                  <wp:posOffset>-122830</wp:posOffset>
                </wp:positionH>
                <wp:positionV relativeFrom="paragraph">
                  <wp:posOffset>506104</wp:posOffset>
                </wp:positionV>
                <wp:extent cx="839337" cy="4893"/>
                <wp:effectExtent l="0" t="0" r="37465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337" cy="489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99847" id="Straight Connector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39.85pt" to="56.4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" strokecolor="#00b050"/>
            </w:pict>
          </mc:Fallback>
        </mc:AlternateContent>
      </w: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BAF31" wp14:editId="368C9F10">
                <wp:simplePos x="0" y="0"/>
                <wp:positionH relativeFrom="column">
                  <wp:posOffset>293426</wp:posOffset>
                </wp:positionH>
                <wp:positionV relativeFrom="paragraph">
                  <wp:posOffset>239973</wp:posOffset>
                </wp:positionV>
                <wp:extent cx="5773003" cy="34120"/>
                <wp:effectExtent l="0" t="0" r="37465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003" cy="34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A2039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18.9pt" to="477.6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" strokecolor="#00b050"/>
            </w:pict>
          </mc:Fallback>
        </mc:AlternateConten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</w:t>
      </w:r>
      <w:r w:rsidR="00250EED"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the user will choose the Computer laboratory option, On the time will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● Show, Heading about this field.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● Show that, Press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column,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with all the value of this column, 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</w:t>
      </w:r>
      <w:r w:rsidR="00D768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Computer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by </w:t>
      </w:r>
      <w:r w:rsidR="00DD2AA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name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update record, </w:t>
      </w:r>
      <w:r w:rsidRPr="00D7680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M for the main menu.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● Show, The number of records are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● Show,  A border.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 Show, The row {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   Computer id, Ram, Processor, HDD, OS, M-Status, Age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</w:t>
      </w:r>
      <w:r w:rsidR="00D7680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 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}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 Show that, All the records which are present.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 Show that, Enter Your choice: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lastRenderedPageBreak/>
        <w:tab/>
        <w:t xml:space="preserve">     ● According to the choice will process everything.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53C5B4" wp14:editId="3FD43CAB">
                <wp:simplePos x="0" y="0"/>
                <wp:positionH relativeFrom="margin">
                  <wp:align>left</wp:align>
                </wp:positionH>
                <wp:positionV relativeFrom="paragraph">
                  <wp:posOffset>489945</wp:posOffset>
                </wp:positionV>
                <wp:extent cx="723331" cy="4217"/>
                <wp:effectExtent l="0" t="0" r="1968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421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61F1F" id="Straight Connector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8.6pt" to="56.9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" strokecolor="#00b050">
                <w10:wrap anchorx="margin"/>
              </v:line>
            </w:pict>
          </mc:Fallback>
        </mc:AlternateContent>
      </w: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E98C2" wp14:editId="6D2714F4">
                <wp:simplePos x="0" y="0"/>
                <wp:positionH relativeFrom="column">
                  <wp:posOffset>347501</wp:posOffset>
                </wp:positionH>
                <wp:positionV relativeFrom="paragraph">
                  <wp:posOffset>216459</wp:posOffset>
                </wp:positionV>
                <wp:extent cx="5773003" cy="34120"/>
                <wp:effectExtent l="0" t="0" r="37465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003" cy="34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8BA42" id="Straight Connector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17.05pt" to="481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" strokecolor="#00b050"/>
            </w:pict>
          </mc:Fallback>
        </mc:AlternateConten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</w:t>
      </w:r>
      <w:r w:rsidR="00250EED"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the user will choose the Science laboratory option, On the time will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 Show, Heading about this field.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 Show that, Press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column, R remove a column with all the value of this column,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equipment by </w:t>
      </w:r>
      <w:r w:rsidR="00DD2AA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name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update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M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main menu.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 Show that, how many records present are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</w:t>
      </w:r>
      <w:r w:rsidR="006A708A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Show, a border.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</w:t>
      </w:r>
      <w:r w:rsidR="006A708A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Show, The row {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  E-ID, E-Name, E-Price, E-Quantity, Under-Of-Control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</w:t>
      </w:r>
      <w:r w:rsidR="006A708A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}</w:t>
      </w:r>
    </w:p>
    <w:p w:rsidR="00250EED" w:rsidRPr="00250EED" w:rsidRDefault="001D4D77" w:rsidP="001D4D77">
      <w:pPr>
        <w:ind w:left="720"/>
        <w:jc w:val="both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</w: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each of the records which are present over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 Show, Enter your choice: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    ● According to the user, The choice will process everything.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0B050"/>
          <w:sz w:val="24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3C5B4" wp14:editId="3FD43CAB">
                <wp:simplePos x="0" y="0"/>
                <wp:positionH relativeFrom="margin">
                  <wp:align>left</wp:align>
                </wp:positionH>
                <wp:positionV relativeFrom="paragraph">
                  <wp:posOffset>197892</wp:posOffset>
                </wp:positionV>
                <wp:extent cx="5773003" cy="34120"/>
                <wp:effectExtent l="0" t="0" r="37465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003" cy="34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E0590" id="Straight Connector 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54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" strokecolor="#00b050">
                <w10:wrap anchorx="margin"/>
              </v:line>
            </w:pict>
          </mc:Fallback>
        </mc:AlternateConten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</w:t>
      </w:r>
      <w:r w:rsidR="00250EED" w:rsidRPr="001359E5">
        <w:rPr>
          <w:rFonts w:eastAsiaTheme="majorEastAsia" w:cstheme="minorHAnsi"/>
          <w:b/>
          <w:bCs/>
          <w:noProof/>
          <w:color w:val="00B050"/>
          <w:sz w:val="24"/>
          <w:szCs w:val="28"/>
        </w:rPr>
        <w:t>When the user will choose the Add a laboratory option, On the time will be ↓</w:t>
      </w:r>
    </w:p>
    <w:p w:rsidR="00250EED" w:rsidRPr="00250EED" w:rsidRDefault="00250EED" w:rsidP="006A708A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Will take the name of the laboratory because it will be the heading of the record table.</w:t>
      </w:r>
    </w:p>
    <w:p w:rsidR="00250EED" w:rsidRPr="00250EED" w:rsidRDefault="00250EED" w:rsidP="006A708A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Take permission that, If the user adds to search functionality then one column automatically will be added over there which is ID number it will start from the 1</w:t>
      </w:r>
      <w:r w:rsidR="00DD2AA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to till the end of the record.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</w:t>
      </w:r>
    </w:p>
    <w:p w:rsidR="00250EED" w:rsidRPr="00250EED" w:rsidRDefault="00250EED" w:rsidP="006A708A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Will take how many columns need to add over there.</w:t>
      </w:r>
    </w:p>
    <w:p w:rsidR="00250EED" w:rsidRPr="00250EED" w:rsidRDefault="00250EED" w:rsidP="006A708A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One by one take name of the each column, If the user needs to skip any column then press S when will take the name of each column.</w:t>
      </w:r>
    </w:p>
    <w:p w:rsidR="00250EED" w:rsidRPr="00250EED" w:rsidRDefault="00250EED" w:rsidP="006A708A">
      <w:pPr>
        <w:ind w:left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Press </w:t>
      </w:r>
      <w:r w:rsidRPr="00DD2AA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record, </w:t>
      </w:r>
      <w:r w:rsidRPr="00DD2AA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DD2AA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 a column, </w:t>
      </w:r>
      <w:r w:rsidRPr="00DD2AA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with all the value of this column, </w:t>
      </w:r>
      <w:r w:rsidRPr="00DD2AA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</w:t>
      </w:r>
      <w:r w:rsidRPr="00DD2AA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M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main menu And </w:t>
      </w:r>
      <w:r w:rsidRPr="00DD2AA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if the user gives permission to add by default id column, Also </w:t>
      </w:r>
      <w:r w:rsidRPr="00DD2AA7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update.</w:t>
      </w:r>
    </w:p>
    <w:p w:rsidR="00250EED" w:rsidRPr="00250EED" w:rsidRDefault="00250EED" w:rsidP="006A708A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Enter your choice:</w:t>
      </w:r>
    </w:p>
    <w:p w:rsidR="00250EED" w:rsidRPr="00250EED" w:rsidRDefault="00250EED" w:rsidP="006A708A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According to the choice will process everything.</w:t>
      </w:r>
    </w:p>
    <w:p w:rsidR="00250EED" w:rsidRPr="006A708A" w:rsidRDefault="006A708A" w:rsidP="00250EED">
      <w:pPr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524067" wp14:editId="0A7D867D">
                <wp:simplePos x="0" y="0"/>
                <wp:positionH relativeFrom="margin">
                  <wp:align>left</wp:align>
                </wp:positionH>
                <wp:positionV relativeFrom="paragraph">
                  <wp:posOffset>471170</wp:posOffset>
                </wp:positionV>
                <wp:extent cx="3518611" cy="20513"/>
                <wp:effectExtent l="0" t="0" r="2476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8611" cy="2051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80C32" id="Straight Connector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1pt" to="277.0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" strokecolor="#00b050">
                <w10:wrap anchorx="margin"/>
              </v:line>
            </w:pict>
          </mc:Fallback>
        </mc:AlternateContent>
      </w: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524067" wp14:editId="0A7D867D">
                <wp:simplePos x="0" y="0"/>
                <wp:positionH relativeFrom="margin">
                  <wp:posOffset>21946</wp:posOffset>
                </wp:positionH>
                <wp:positionV relativeFrom="paragraph">
                  <wp:posOffset>200508</wp:posOffset>
                </wp:positionV>
                <wp:extent cx="6005779" cy="35013"/>
                <wp:effectExtent l="0" t="0" r="33655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779" cy="3501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EFF9" id="Straight Connector 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75pt,15.8pt" to="474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" strokecolor="#00b050">
                <w10:wrap anchorx="margin"/>
              </v:line>
            </w:pict>
          </mc:Fallback>
        </mc:AlternateConten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     </w:t>
      </w:r>
      <w:r w:rsidR="00250EED" w:rsidRPr="006A708A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user will choose the Delete a laboratory with all the record which it contains an option, On the time, will be ↓</w:t>
      </w:r>
    </w:p>
    <w:p w:rsidR="00250EED" w:rsidRPr="00250EED" w:rsidRDefault="00250EED" w:rsidP="006A708A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lastRenderedPageBreak/>
        <w:t>● Just make sure the user may really want to delete this option.</w:t>
      </w:r>
    </w:p>
    <w:p w:rsidR="00250EED" w:rsidRPr="00250EED" w:rsidRDefault="00250EED" w:rsidP="006A708A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If yes then just delete the particular option with which records contain this option.</w:t>
      </w:r>
    </w:p>
    <w:p w:rsidR="00250EED" w:rsidRPr="00250EED" w:rsidRDefault="00250EED" w:rsidP="006A708A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If no then go to the record table.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3C5B4" wp14:editId="3FD43CAB">
                <wp:simplePos x="0" y="0"/>
                <wp:positionH relativeFrom="column">
                  <wp:posOffset>-61414</wp:posOffset>
                </wp:positionH>
                <wp:positionV relativeFrom="paragraph">
                  <wp:posOffset>473890</wp:posOffset>
                </wp:positionV>
                <wp:extent cx="341194" cy="1989"/>
                <wp:effectExtent l="0" t="0" r="20955" b="361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198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F7F3B" id="Straight Connector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37.3pt" to="2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" strokecolor="#00b050"/>
            </w:pict>
          </mc:Fallback>
        </mc:AlternateContent>
      </w:r>
      <w:r w:rsidR="006A708A"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3C5B4" wp14:editId="3FD43CAB">
                <wp:simplePos x="0" y="0"/>
                <wp:positionH relativeFrom="column">
                  <wp:posOffset>-81887</wp:posOffset>
                </wp:positionH>
                <wp:positionV relativeFrom="paragraph">
                  <wp:posOffset>207759</wp:posOffset>
                </wp:positionV>
                <wp:extent cx="6660108" cy="38338"/>
                <wp:effectExtent l="0" t="0" r="2667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108" cy="3833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5797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16.35pt" to="517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" strokecolor="#00b050"/>
            </w:pict>
          </mc:Fallback>
        </mc:AlternateContent>
      </w:r>
      <w:r w:rsidR="00250EED"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the user will choose the study material  shop option, On the time will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Heading about these records.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Press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column,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with all the value of this column,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material by </w:t>
      </w:r>
      <w:r w:rsidR="00DD2AA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name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update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M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main menu.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that, how many records present are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a border.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the row {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M-ID, M-Name, M-P, Quantity, 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}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Every record which are present at the current time.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, Enter your choice.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According to the user, the choice will process everything.</w:t>
      </w:r>
    </w:p>
    <w:p w:rsidR="00250EED" w:rsidRPr="001359E5" w:rsidRDefault="001359E5" w:rsidP="00250EED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53C5B4" wp14:editId="3FD43CAB">
                <wp:simplePos x="0" y="0"/>
                <wp:positionH relativeFrom="margin">
                  <wp:posOffset>0</wp:posOffset>
                </wp:positionH>
                <wp:positionV relativeFrom="paragraph">
                  <wp:posOffset>227491</wp:posOffset>
                </wp:positionV>
                <wp:extent cx="4933666" cy="28763"/>
                <wp:effectExtent l="0" t="0" r="1968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666" cy="2876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A3911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9pt" to="38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" strokecolor="#00b050">
                <w10:wrap anchorx="margin"/>
              </v:line>
            </w:pict>
          </mc:Fallback>
        </mc:AlternateContent>
      </w:r>
      <w:r w:rsidR="00250EED" w:rsidRPr="001359E5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user will choose the Canteen option, On the time wi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Heading about these records.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Press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column,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with all the value of this column,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food by </w:t>
      </w:r>
      <w:r w:rsidR="00DD2AA7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name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update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M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main menu.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The number of records are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A border.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the row {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F-id, F-name, F-price, availability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}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Every recods.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, Enter your choice.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lastRenderedPageBreak/>
        <w:t>● According to the user, the choice will process everything.</w:t>
      </w:r>
    </w:p>
    <w:p w:rsidR="00250EED" w:rsidRPr="003C3E0B" w:rsidRDefault="003C3E0B" w:rsidP="00250EED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3C5B4" wp14:editId="3FD43CAB">
                <wp:simplePos x="0" y="0"/>
                <wp:positionH relativeFrom="column">
                  <wp:posOffset>-68238</wp:posOffset>
                </wp:positionH>
                <wp:positionV relativeFrom="paragraph">
                  <wp:posOffset>210120</wp:posOffset>
                </wp:positionV>
                <wp:extent cx="5172502" cy="6824"/>
                <wp:effectExtent l="0" t="0" r="28575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502" cy="682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38C1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6.55pt" to="401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" strokecolor="#00b050"/>
            </w:pict>
          </mc:Fallback>
        </mc:AlternateContent>
      </w:r>
      <w:r w:rsidR="00250EED" w:rsidRPr="003C3E0B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user will choose the Employees option, On the time wi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Heading about these records.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Press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column,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with all the value of this column,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employee by </w:t>
      </w:r>
      <w:r w:rsidR="0000544C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name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update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M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main menu.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The number of records are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A border.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the row {</w:t>
      </w:r>
    </w:p>
    <w:p w:rsidR="00250EED" w:rsidRPr="00250EED" w:rsidRDefault="005A59E7" w:rsidP="006A708A">
      <w:pPr>
        <w:ind w:left="1440" w:firstLine="45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E-ID, E-Name, E-Phone-Number</w: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,E--Address, E-Type, Work-Time, Starting-Time, Ending-Time, </w:t>
      </w:r>
      <w:r w:rsidR="006A708A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</w: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Salary, Salary-Status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}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Every records.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, Enter your choice.</w:t>
      </w:r>
    </w:p>
    <w:p w:rsidR="00250EED" w:rsidRPr="003C3E0B" w:rsidRDefault="003C3E0B" w:rsidP="00250EED">
      <w:pPr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3C3E0B">
        <w:rPr>
          <w:rFonts w:eastAsiaTheme="majorEastAsia" w:cstheme="minorHAnsi"/>
          <w:b/>
          <w:bCs/>
          <w:noProof/>
          <w:color w:val="00B050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3C5B4" wp14:editId="3FD43CAB">
                <wp:simplePos x="0" y="0"/>
                <wp:positionH relativeFrom="margin">
                  <wp:align>left</wp:align>
                </wp:positionH>
                <wp:positionV relativeFrom="paragraph">
                  <wp:posOffset>235282</wp:posOffset>
                </wp:positionV>
                <wp:extent cx="5001904" cy="29161"/>
                <wp:effectExtent l="0" t="0" r="2730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1904" cy="2916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DBFC0" id="Straight Connector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55pt" to="393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" strokecolor="#00b050">
                <w10:wrap anchorx="margin"/>
              </v:line>
            </w:pict>
          </mc:Fallback>
        </mc:AlternateContent>
      </w:r>
      <w:r w:rsidR="00250EED" w:rsidRPr="003C3E0B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user will choose the Transport option, On the time wi be ↓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Heading about these records.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 that, Press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adding a column,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with all the value of this column,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vehicle by </w:t>
      </w:r>
      <w:r w:rsidR="0000544C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number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, 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update record,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</w:t>
      </w:r>
      <w:r w:rsidRPr="006A708A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M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main menu.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The number of records are there.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A border.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the row {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ab/>
        <w:t xml:space="preserve"> V-ID, V-Name, V-Number, V-Driver, V-Type, V-Wheel, V-Seat, V-Root, V-Color, M-Service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              }</w:t>
      </w:r>
    </w:p>
    <w:p w:rsidR="00250EED" w:rsidRPr="00250EED" w:rsidRDefault="00250EED" w:rsidP="00250EED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Every records.</w:t>
      </w:r>
    </w:p>
    <w:p w:rsidR="0000544C" w:rsidRDefault="00250EED" w:rsidP="0000544C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 , Enter your choice.</w:t>
      </w:r>
    </w:p>
    <w:p w:rsidR="00250EED" w:rsidRPr="0000544C" w:rsidRDefault="00A85BC8" w:rsidP="0000544C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D4B748" wp14:editId="1088079F">
                <wp:simplePos x="0" y="0"/>
                <wp:positionH relativeFrom="margin">
                  <wp:posOffset>-32100</wp:posOffset>
                </wp:positionH>
                <wp:positionV relativeFrom="paragraph">
                  <wp:posOffset>228922</wp:posOffset>
                </wp:positionV>
                <wp:extent cx="5096993" cy="29239"/>
                <wp:effectExtent l="0" t="0" r="2794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6993" cy="2923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8C24C" id="Straight Connector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55pt,18.05pt" to="398.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" strokecolor="#00b050">
                <w10:wrap anchorx="margin"/>
              </v:line>
            </w:pict>
          </mc:Fallback>
        </mc:AlternateContent>
      </w:r>
      <w:r w:rsidR="00250EED" w:rsidRPr="00A85BC8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when user will choose the Add-more option, On the time wi be ↓</w:t>
      </w:r>
    </w:p>
    <w:p w:rsidR="00250EED" w:rsidRPr="00250EED" w:rsidRDefault="009956F8" w:rsidP="0000544C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Show, </w: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heading</w:t>
      </w:r>
      <w: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about this section</w:t>
      </w:r>
      <w:r w:rsidR="00250EED"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.</w:t>
      </w:r>
    </w:p>
    <w:p w:rsidR="00250EED" w:rsidRPr="00250EED" w:rsidRDefault="00250EED" w:rsidP="0000544C">
      <w:pPr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lastRenderedPageBreak/>
        <w:t>● Take the name of the option.</w:t>
      </w:r>
    </w:p>
    <w:p w:rsidR="00250EED" w:rsidRPr="003C3E0B" w:rsidRDefault="003C3E0B" w:rsidP="00DC3EA0">
      <w:pPr>
        <w:ind w:firstLine="720"/>
        <w:rPr>
          <w:rFonts w:eastAsiaTheme="majorEastAsia" w:cstheme="minorHAnsi"/>
          <w:b/>
          <w:bCs/>
          <w:noProof/>
          <w:color w:val="00B050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53C5B4" wp14:editId="3FD43CAB">
                <wp:simplePos x="0" y="0"/>
                <wp:positionH relativeFrom="margin">
                  <wp:posOffset>358198</wp:posOffset>
                </wp:positionH>
                <wp:positionV relativeFrom="paragraph">
                  <wp:posOffset>231775</wp:posOffset>
                </wp:positionV>
                <wp:extent cx="5310835" cy="30962"/>
                <wp:effectExtent l="0" t="0" r="23495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35" cy="3096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185B5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2pt,18.25pt" to="446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" strokecolor="#00b050">
                <w10:wrap anchorx="margin"/>
              </v:line>
            </w:pict>
          </mc:Fallback>
        </mc:AlternateContent>
      </w:r>
      <w:r w:rsidR="00250EED" w:rsidRPr="003C3E0B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Now after adding a new option now the time for making records</w:t>
      </w:r>
      <w:r w:rsidR="00927C24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 xml:space="preserve"> </w:t>
      </w:r>
      <w:r w:rsidR="00250EED" w:rsidRPr="003C3E0B">
        <w:rPr>
          <w:rFonts w:eastAsiaTheme="majorEastAsia" w:cstheme="minorHAnsi"/>
          <w:b/>
          <w:bCs/>
          <w:noProof/>
          <w:color w:val="00B050"/>
          <w:sz w:val="28"/>
          <w:szCs w:val="28"/>
        </w:rPr>
        <w:t>↓</w:t>
      </w:r>
    </w:p>
    <w:p w:rsidR="00250EED" w:rsidRPr="00250EED" w:rsidRDefault="00250EED" w:rsidP="00DC3EA0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Will take how many columns need to add over there.</w:t>
      </w:r>
    </w:p>
    <w:p w:rsidR="00250EED" w:rsidRPr="00250EED" w:rsidRDefault="00250EED" w:rsidP="00DC3EA0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One by one take name of the each column, If the user needs to skip any column then press </w:t>
      </w:r>
      <w:r w:rsidRP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when will take the name of each column.</w:t>
      </w:r>
    </w:p>
    <w:p w:rsidR="00250EED" w:rsidRPr="00250EED" w:rsidRDefault="00250EED" w:rsidP="00DC3EA0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● Show, Press </w:t>
      </w:r>
      <w:r w:rsidRP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A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 record, </w:t>
      </w:r>
      <w:r w:rsidRP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D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delete record, </w:t>
      </w:r>
      <w:r w:rsidRP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C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add a column, </w:t>
      </w:r>
      <w:r w:rsidRP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R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remove a column                                                                                                                                     with all the value of this column, </w:t>
      </w:r>
      <w:r w:rsidRP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B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back, </w:t>
      </w:r>
      <w:r w:rsidRP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M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main menu Also </w:t>
      </w:r>
      <w:r w:rsidRP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S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search Also </w:t>
      </w:r>
      <w:r w:rsidRPr="0000544C">
        <w:rPr>
          <w:rFonts w:eastAsiaTheme="majorEastAsia" w:cstheme="minorHAnsi"/>
          <w:b/>
          <w:bCs/>
          <w:noProof/>
          <w:color w:val="0D0D0D" w:themeColor="text1" w:themeTint="F2"/>
          <w:sz w:val="20"/>
          <w:szCs w:val="28"/>
        </w:rPr>
        <w:t>U</w:t>
      </w: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 xml:space="preserve"> for the update.</w:t>
      </w:r>
    </w:p>
    <w:p w:rsidR="00250EED" w:rsidRPr="00250EED" w:rsidRDefault="00250EED" w:rsidP="00DC3EA0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Show, Enter your choice:</w:t>
      </w:r>
    </w:p>
    <w:p w:rsidR="00250EED" w:rsidRPr="00250EED" w:rsidRDefault="00250EED" w:rsidP="00DC3EA0">
      <w:pPr>
        <w:ind w:firstLine="720"/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</w:pPr>
      <w:r w:rsidRPr="00250EED">
        <w:rPr>
          <w:rFonts w:eastAsiaTheme="majorEastAsia" w:cstheme="minorHAnsi"/>
          <w:bCs/>
          <w:noProof/>
          <w:color w:val="0D0D0D" w:themeColor="text1" w:themeTint="F2"/>
          <w:sz w:val="20"/>
          <w:szCs w:val="28"/>
        </w:rPr>
        <w:t>● According to the choice will process everything.</w:t>
      </w:r>
    </w:p>
    <w:p w:rsidR="00250EED" w:rsidRPr="00250EED" w:rsidRDefault="00250EED" w:rsidP="00250EED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 w:rsidRPr="00250EE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t> </w:t>
      </w:r>
    </w:p>
    <w:p w:rsidR="00460718" w:rsidRPr="00250EED" w:rsidRDefault="00460718" w:rsidP="00460718">
      <w:pPr>
        <w:jc w:val="center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 w:rsidRPr="001359E5">
        <w:rPr>
          <w:rFonts w:eastAsiaTheme="majorEastAsia" w:cstheme="minorHAnsi"/>
          <w:b/>
          <w:bCs/>
          <w:noProof/>
          <w:color w:val="000000" w:themeColor="text1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4F0729" wp14:editId="4FD2732E">
                <wp:simplePos x="0" y="0"/>
                <wp:positionH relativeFrom="margin">
                  <wp:align>left</wp:align>
                </wp:positionH>
                <wp:positionV relativeFrom="paragraph">
                  <wp:posOffset>277978</wp:posOffset>
                </wp:positionV>
                <wp:extent cx="5773003" cy="34120"/>
                <wp:effectExtent l="0" t="0" r="3746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003" cy="34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3A58A" id="Straight Connector 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9pt" to="454.5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" strokecolor="#00b050">
                <w10:wrap anchorx="margin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t>GIT</w:t>
      </w:r>
      <w:r w:rsidR="00B666CD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t xml:space="preserve"> VCS</w: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t xml:space="preserve"> Informations</w:t>
      </w:r>
    </w:p>
    <w:p w:rsidR="00D55318" w:rsidRPr="00D55318" w:rsidRDefault="00D55318">
      <w:r>
        <w:rPr>
          <w:b/>
        </w:rPr>
        <w:t xml:space="preserve">Each individual branch </w:t>
      </w:r>
      <w:r w:rsidRPr="00D55318">
        <w:t>:</w:t>
      </w:r>
      <w:r>
        <w:rPr>
          <w:b/>
        </w:rPr>
        <w:t xml:space="preserve"> It is not a name of branch, </w:t>
      </w:r>
      <w:r>
        <w:t>The meaning is, Each of the individual sections will be develop under of the different different individual branches.</w:t>
      </w:r>
    </w:p>
    <w:p w:rsidR="00D55318" w:rsidRPr="00D55318" w:rsidRDefault="00D55318">
      <w:r>
        <w:rPr>
          <w:b/>
        </w:rPr>
        <w:t xml:space="preserve">Test branch </w:t>
      </w:r>
      <w:r>
        <w:t xml:space="preserve"> : After develop individual feauters on the different indevidual branches every individuals feturs will be mearge on this </w:t>
      </w:r>
      <w:r>
        <w:rPr>
          <w:b/>
        </w:rPr>
        <w:t>Test branch</w:t>
      </w:r>
      <w:r>
        <w:t>.</w:t>
      </w:r>
    </w:p>
    <w:p w:rsidR="00927C24" w:rsidRDefault="00460718">
      <w:r w:rsidRPr="00460718">
        <w:rPr>
          <w:b/>
        </w:rPr>
        <w:t>Master branch</w:t>
      </w:r>
      <w:r>
        <w:t xml:space="preserve"> : The master branch wil be secure branch, After test</w:t>
      </w:r>
      <w:r w:rsidR="00D55318">
        <w:t>ing</w:t>
      </w:r>
      <w:r>
        <w:t xml:space="preserve"> on the test branch </w:t>
      </w:r>
      <w:r w:rsidR="00D55318">
        <w:rPr>
          <w:b/>
        </w:rPr>
        <w:t xml:space="preserve">tested </w:t>
      </w:r>
      <w:r w:rsidR="00D55318">
        <w:t>version will be mearge on the master branch.</w:t>
      </w:r>
    </w:p>
    <w:p w:rsidR="001A4247" w:rsidRPr="00250EED" w:rsidRDefault="001A4247" w:rsidP="00B666CD"/>
    <w:sectPr w:rsidR="001A4247" w:rsidRPr="00250EED" w:rsidSect="008D6B9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B50" w:rsidRDefault="00C70B50" w:rsidP="006B301C">
      <w:pPr>
        <w:spacing w:after="0" w:line="240" w:lineRule="auto"/>
      </w:pPr>
      <w:r>
        <w:separator/>
      </w:r>
    </w:p>
  </w:endnote>
  <w:endnote w:type="continuationSeparator" w:id="0">
    <w:p w:rsidR="00C70B50" w:rsidRDefault="00C70B50" w:rsidP="006B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095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EA0" w:rsidRDefault="00DC3E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31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C3EA0" w:rsidRDefault="00DC3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B50" w:rsidRDefault="00C70B50" w:rsidP="006B301C">
      <w:pPr>
        <w:spacing w:after="0" w:line="240" w:lineRule="auto"/>
      </w:pPr>
      <w:r>
        <w:separator/>
      </w:r>
    </w:p>
  </w:footnote>
  <w:footnote w:type="continuationSeparator" w:id="0">
    <w:p w:rsidR="00C70B50" w:rsidRDefault="00C70B50" w:rsidP="006B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7B0" w:rsidRDefault="00C70B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77766" o:spid="_x0000_s2051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IRBAN GORAI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7B0" w:rsidRDefault="007377B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-101600</wp:posOffset>
              </wp:positionH>
              <wp:positionV relativeFrom="page">
                <wp:posOffset>123825</wp:posOffset>
              </wp:positionV>
              <wp:extent cx="3279648" cy="1243584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9648" cy="1243584"/>
                        <a:chOff x="0" y="0"/>
                        <a:chExt cx="4066032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3278936" y="451749"/>
                          <a:ext cx="787096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7B0" w:rsidRDefault="007377B0" w:rsidP="006B301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3031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-8pt;margin-top:9.75pt;width:258.25pt;height:97.9pt;z-index:251659264;mso-position-horizontal-relative:page;mso-position-vertical-relative:page;mso-width-relative:margin;mso-height-relative:margin" coordsize="40660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32789;top:4517;width:7871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7377B0" w:rsidRDefault="007377B0" w:rsidP="006B301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3031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C70B5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77767" o:spid="_x0000_s2052" type="#_x0000_t136" style="position:absolute;margin-left:0;margin-top:0;width:536.15pt;height:123.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IRBAN GORAI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7B0" w:rsidRDefault="00C70B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77765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IRBAN GORAI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67E7"/>
    <w:multiLevelType w:val="hybridMultilevel"/>
    <w:tmpl w:val="C2AAA3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741ED"/>
    <w:multiLevelType w:val="hybridMultilevel"/>
    <w:tmpl w:val="DA381916"/>
    <w:lvl w:ilvl="0" w:tplc="040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2" w15:restartNumberingAfterBreak="0">
    <w:nsid w:val="3BED2575"/>
    <w:multiLevelType w:val="hybridMultilevel"/>
    <w:tmpl w:val="706A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D0FD6"/>
    <w:multiLevelType w:val="hybridMultilevel"/>
    <w:tmpl w:val="5CAA49CE"/>
    <w:lvl w:ilvl="0" w:tplc="040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4" w15:restartNumberingAfterBreak="0">
    <w:nsid w:val="57366DF4"/>
    <w:multiLevelType w:val="hybridMultilevel"/>
    <w:tmpl w:val="D4B0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D3207"/>
    <w:multiLevelType w:val="hybridMultilevel"/>
    <w:tmpl w:val="0B203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ttachedTemplate r:id="rId1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FC"/>
    <w:rsid w:val="0000299B"/>
    <w:rsid w:val="0000544C"/>
    <w:rsid w:val="00015FE0"/>
    <w:rsid w:val="000204C7"/>
    <w:rsid w:val="00032433"/>
    <w:rsid w:val="000472CB"/>
    <w:rsid w:val="0007760F"/>
    <w:rsid w:val="00084B6D"/>
    <w:rsid w:val="000D033B"/>
    <w:rsid w:val="000D06DF"/>
    <w:rsid w:val="000F310F"/>
    <w:rsid w:val="001359E5"/>
    <w:rsid w:val="00187625"/>
    <w:rsid w:val="001A0FF1"/>
    <w:rsid w:val="001A4247"/>
    <w:rsid w:val="001C153E"/>
    <w:rsid w:val="001C21CA"/>
    <w:rsid w:val="001D4D77"/>
    <w:rsid w:val="001D7204"/>
    <w:rsid w:val="001E0DC1"/>
    <w:rsid w:val="00202DDE"/>
    <w:rsid w:val="0021417E"/>
    <w:rsid w:val="0022089F"/>
    <w:rsid w:val="00245B58"/>
    <w:rsid w:val="00250EED"/>
    <w:rsid w:val="00275031"/>
    <w:rsid w:val="002A0553"/>
    <w:rsid w:val="002B40A4"/>
    <w:rsid w:val="002C1CC1"/>
    <w:rsid w:val="002D2A2E"/>
    <w:rsid w:val="002E474A"/>
    <w:rsid w:val="00307F4E"/>
    <w:rsid w:val="003109B0"/>
    <w:rsid w:val="00325D22"/>
    <w:rsid w:val="00327006"/>
    <w:rsid w:val="003418E7"/>
    <w:rsid w:val="003516A4"/>
    <w:rsid w:val="0036256F"/>
    <w:rsid w:val="00363BE2"/>
    <w:rsid w:val="00367B1D"/>
    <w:rsid w:val="00374154"/>
    <w:rsid w:val="00383E08"/>
    <w:rsid w:val="003911D7"/>
    <w:rsid w:val="00394677"/>
    <w:rsid w:val="00397DDA"/>
    <w:rsid w:val="003B515C"/>
    <w:rsid w:val="003C3E0B"/>
    <w:rsid w:val="003D703D"/>
    <w:rsid w:val="003F1CD1"/>
    <w:rsid w:val="003F3472"/>
    <w:rsid w:val="003F72F9"/>
    <w:rsid w:val="00415E2F"/>
    <w:rsid w:val="0043450B"/>
    <w:rsid w:val="00452826"/>
    <w:rsid w:val="00460718"/>
    <w:rsid w:val="00461B9C"/>
    <w:rsid w:val="004C2E9E"/>
    <w:rsid w:val="004C3CB6"/>
    <w:rsid w:val="004D23AE"/>
    <w:rsid w:val="004F2511"/>
    <w:rsid w:val="004F3F68"/>
    <w:rsid w:val="00541D80"/>
    <w:rsid w:val="005A59E7"/>
    <w:rsid w:val="005B4FF9"/>
    <w:rsid w:val="005C24AB"/>
    <w:rsid w:val="005D6C6A"/>
    <w:rsid w:val="006355F5"/>
    <w:rsid w:val="00686F8C"/>
    <w:rsid w:val="006A4368"/>
    <w:rsid w:val="006A708A"/>
    <w:rsid w:val="006B301C"/>
    <w:rsid w:val="006C7CAD"/>
    <w:rsid w:val="006D11FE"/>
    <w:rsid w:val="006D222B"/>
    <w:rsid w:val="006E01A0"/>
    <w:rsid w:val="00704406"/>
    <w:rsid w:val="00722F02"/>
    <w:rsid w:val="00736FCE"/>
    <w:rsid w:val="007377B0"/>
    <w:rsid w:val="00744F27"/>
    <w:rsid w:val="00746D44"/>
    <w:rsid w:val="0076516D"/>
    <w:rsid w:val="007708F2"/>
    <w:rsid w:val="007723D8"/>
    <w:rsid w:val="00776A14"/>
    <w:rsid w:val="007927C5"/>
    <w:rsid w:val="007C7BC6"/>
    <w:rsid w:val="007E770E"/>
    <w:rsid w:val="007F45E0"/>
    <w:rsid w:val="00812007"/>
    <w:rsid w:val="00853955"/>
    <w:rsid w:val="008B1453"/>
    <w:rsid w:val="008B3629"/>
    <w:rsid w:val="008B4CE9"/>
    <w:rsid w:val="008D6B95"/>
    <w:rsid w:val="008E6068"/>
    <w:rsid w:val="008E6445"/>
    <w:rsid w:val="008F72BA"/>
    <w:rsid w:val="008F7C76"/>
    <w:rsid w:val="00925F4A"/>
    <w:rsid w:val="00927C24"/>
    <w:rsid w:val="00931044"/>
    <w:rsid w:val="009414B9"/>
    <w:rsid w:val="00990BE0"/>
    <w:rsid w:val="009953AC"/>
    <w:rsid w:val="009956F8"/>
    <w:rsid w:val="00996D81"/>
    <w:rsid w:val="009D36B0"/>
    <w:rsid w:val="009D7A2B"/>
    <w:rsid w:val="00A009F7"/>
    <w:rsid w:val="00A065B6"/>
    <w:rsid w:val="00A27413"/>
    <w:rsid w:val="00A45A44"/>
    <w:rsid w:val="00A85BC8"/>
    <w:rsid w:val="00A900AA"/>
    <w:rsid w:val="00AC00F2"/>
    <w:rsid w:val="00AC32FC"/>
    <w:rsid w:val="00AE491E"/>
    <w:rsid w:val="00B149A9"/>
    <w:rsid w:val="00B41ED0"/>
    <w:rsid w:val="00B666CD"/>
    <w:rsid w:val="00B77147"/>
    <w:rsid w:val="00BA2CB2"/>
    <w:rsid w:val="00BA4883"/>
    <w:rsid w:val="00C27E55"/>
    <w:rsid w:val="00C47197"/>
    <w:rsid w:val="00C67BAD"/>
    <w:rsid w:val="00C70B50"/>
    <w:rsid w:val="00CB530D"/>
    <w:rsid w:val="00CB7A73"/>
    <w:rsid w:val="00D0146E"/>
    <w:rsid w:val="00D203ED"/>
    <w:rsid w:val="00D30312"/>
    <w:rsid w:val="00D43D00"/>
    <w:rsid w:val="00D514F3"/>
    <w:rsid w:val="00D55318"/>
    <w:rsid w:val="00D613A2"/>
    <w:rsid w:val="00D641D7"/>
    <w:rsid w:val="00D75511"/>
    <w:rsid w:val="00D76807"/>
    <w:rsid w:val="00DA6773"/>
    <w:rsid w:val="00DB7478"/>
    <w:rsid w:val="00DC3EA0"/>
    <w:rsid w:val="00DC43FF"/>
    <w:rsid w:val="00DD2AA7"/>
    <w:rsid w:val="00DE5EFB"/>
    <w:rsid w:val="00E13C54"/>
    <w:rsid w:val="00E33391"/>
    <w:rsid w:val="00E52A35"/>
    <w:rsid w:val="00E548F6"/>
    <w:rsid w:val="00E5571E"/>
    <w:rsid w:val="00ED0194"/>
    <w:rsid w:val="00ED2DD2"/>
    <w:rsid w:val="00F03ABC"/>
    <w:rsid w:val="00F17F1C"/>
    <w:rsid w:val="00F22EEA"/>
    <w:rsid w:val="00F34714"/>
    <w:rsid w:val="00F5093B"/>
    <w:rsid w:val="00F57031"/>
    <w:rsid w:val="00FD0039"/>
    <w:rsid w:val="00FE3182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C605F7C"/>
  <w15:docId w15:val="{AEE6FFA6-696F-4E80-A574-FDD4A998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55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01C"/>
  </w:style>
  <w:style w:type="paragraph" w:styleId="Footer">
    <w:name w:val="footer"/>
    <w:basedOn w:val="Normal"/>
    <w:link w:val="FooterChar"/>
    <w:uiPriority w:val="99"/>
    <w:unhideWhenUsed/>
    <w:rsid w:val="006B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A7868-946E-427A-B7BB-855C60BF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4321</TotalTime>
  <Pages>8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gorain</dc:creator>
  <cp:keywords/>
  <dc:description/>
  <cp:lastModifiedBy>Anirban Gorain</cp:lastModifiedBy>
  <cp:revision>42</cp:revision>
  <dcterms:created xsi:type="dcterms:W3CDTF">2020-05-11T17:24:00Z</dcterms:created>
  <dcterms:modified xsi:type="dcterms:W3CDTF">2020-06-17T07:33:00Z</dcterms:modified>
</cp:coreProperties>
</file>